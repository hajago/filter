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D80" w:rsidRPr="00061B23" w:rsidRDefault="004922CA" w:rsidP="00E32EA8">
      <w:pPr>
        <w:pStyle w:val="PlainText"/>
        <w:rPr>
          <w:rFonts w:ascii="Courier New" w:hAnsi="Courier New" w:cs="Courier New"/>
          <w:b/>
          <w:sz w:val="28"/>
        </w:rPr>
      </w:pPr>
      <w:bookmarkStart w:id="0" w:name="_GoBack"/>
      <w:r>
        <w:rPr>
          <w:rFonts w:ascii="Courier New" w:hAnsi="Courier New" w:cs="Courier New"/>
          <w:b/>
          <w:sz w:val="28"/>
        </w:rPr>
        <w:t xml:space="preserve">Intern: </w:t>
      </w:r>
      <w:proofErr w:type="spellStart"/>
      <w:r>
        <w:rPr>
          <w:rFonts w:ascii="Courier New" w:hAnsi="Courier New" w:cs="Courier New"/>
          <w:b/>
          <w:sz w:val="28"/>
        </w:rPr>
        <w:t>BigData</w:t>
      </w:r>
      <w:proofErr w:type="spellEnd"/>
      <w:r>
        <w:rPr>
          <w:rFonts w:ascii="Courier New" w:hAnsi="Courier New" w:cs="Courier New"/>
          <w:b/>
          <w:sz w:val="28"/>
        </w:rPr>
        <w:t xml:space="preserve"> Platform</w:t>
      </w:r>
    </w:p>
    <w:bookmarkEnd w:id="0"/>
    <w:p w:rsidR="00243D80" w:rsidRPr="00243D80" w:rsidRDefault="00243D80" w:rsidP="00E32EA8">
      <w:pPr>
        <w:pStyle w:val="PlainText"/>
        <w:rPr>
          <w:rFonts w:ascii="Courier New" w:hAnsi="Courier New" w:cs="Courier New"/>
        </w:rPr>
      </w:pPr>
    </w:p>
    <w:p w:rsidR="00243D80" w:rsidRPr="00243D80" w:rsidRDefault="00243D80" w:rsidP="00E32EA8">
      <w:pPr>
        <w:pStyle w:val="PlainText"/>
        <w:rPr>
          <w:rFonts w:ascii="Courier New" w:hAnsi="Courier New" w:cs="Courier New"/>
        </w:rPr>
      </w:pPr>
      <w:r w:rsidRPr="006A4D33">
        <w:rPr>
          <w:rFonts w:ascii="Courier New" w:hAnsi="Courier New" w:cs="Courier New"/>
          <w:b/>
          <w:sz w:val="24"/>
          <w:szCs w:val="24"/>
        </w:rPr>
        <w:t>Location:</w:t>
      </w:r>
      <w:r w:rsidRPr="00061B23">
        <w:rPr>
          <w:rFonts w:ascii="Courier New" w:hAnsi="Courier New" w:cs="Courier New"/>
          <w:sz w:val="22"/>
        </w:rPr>
        <w:t xml:space="preserve"> </w:t>
      </w:r>
      <w:r w:rsidRPr="00243D80">
        <w:rPr>
          <w:rFonts w:ascii="Courier New" w:hAnsi="Courier New" w:cs="Courier New"/>
        </w:rPr>
        <w:t>Santa Clara, CA</w:t>
      </w:r>
    </w:p>
    <w:p w:rsidR="00243D80" w:rsidRPr="00243D80" w:rsidRDefault="00243D80" w:rsidP="00E32EA8">
      <w:pPr>
        <w:pStyle w:val="PlainText"/>
        <w:rPr>
          <w:rFonts w:ascii="Courier New" w:hAnsi="Courier New" w:cs="Courier New"/>
        </w:rPr>
      </w:pPr>
    </w:p>
    <w:p w:rsidR="00EC5299" w:rsidRPr="00243D80" w:rsidRDefault="004922CA" w:rsidP="00EC529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sz w:val="24"/>
        </w:rPr>
        <w:t>Project Background</w:t>
      </w:r>
      <w:r w:rsidR="00243D80" w:rsidRPr="00061B23">
        <w:rPr>
          <w:rFonts w:ascii="Courier New" w:hAnsi="Courier New" w:cs="Courier New"/>
          <w:b/>
          <w:sz w:val="24"/>
        </w:rPr>
        <w:t>:</w:t>
      </w:r>
      <w:r w:rsidR="00451139">
        <w:rPr>
          <w:rFonts w:ascii="Courier New" w:hAnsi="Courier New" w:cs="Courier New"/>
          <w:b/>
          <w:sz w:val="24"/>
        </w:rPr>
        <w:t xml:space="preserve"> </w:t>
      </w:r>
      <w:hyperlink r:id="rId6" w:history="1">
        <w:proofErr w:type="spellStart"/>
        <w:r w:rsidRPr="004922CA">
          <w:rPr>
            <w:rStyle w:val="Hyperlink"/>
            <w:rFonts w:ascii="Courier New" w:hAnsi="Courier New" w:cs="Courier New"/>
          </w:rPr>
          <w:t>OpenChai</w:t>
        </w:r>
        <w:proofErr w:type="spellEnd"/>
      </w:hyperlink>
      <w:r w:rsidR="004C5FAE">
        <w:rPr>
          <w:rFonts w:ascii="Courier New" w:hAnsi="Courier New" w:cs="Courier New"/>
        </w:rPr>
        <w:t xml:space="preserve"> </w:t>
      </w:r>
      <w:r w:rsidR="002B4CD8">
        <w:rPr>
          <w:rFonts w:eastAsia="Times New Roman"/>
        </w:rPr>
        <w:t xml:space="preserve">is an industry and academic collaborative with the mission to bring predictive analytics to the mainstream enterprise. We are integrating cutting edge open source frameworks (Apache Spark, Tachyon, </w:t>
      </w:r>
      <w:proofErr w:type="spellStart"/>
      <w:r w:rsidR="002B4CD8">
        <w:rPr>
          <w:rFonts w:eastAsia="Times New Roman"/>
        </w:rPr>
        <w:t>Mesos</w:t>
      </w:r>
      <w:proofErr w:type="spellEnd"/>
      <w:r w:rsidR="002B4CD8">
        <w:rPr>
          <w:rFonts w:eastAsia="Times New Roman"/>
        </w:rPr>
        <w:t xml:space="preserve">, ML2, </w:t>
      </w:r>
      <w:proofErr w:type="spellStart"/>
      <w:r w:rsidR="002B4CD8">
        <w:rPr>
          <w:rFonts w:eastAsia="Times New Roman"/>
        </w:rPr>
        <w:t>Docker</w:t>
      </w:r>
      <w:proofErr w:type="spellEnd"/>
      <w:r w:rsidR="002B4CD8">
        <w:rPr>
          <w:rFonts w:eastAsia="Times New Roman"/>
        </w:rPr>
        <w:t xml:space="preserve"> and </w:t>
      </w:r>
      <w:proofErr w:type="spellStart"/>
      <w:r w:rsidR="002B4CD8">
        <w:rPr>
          <w:rFonts w:eastAsia="Times New Roman"/>
        </w:rPr>
        <w:t>CoreOS</w:t>
      </w:r>
      <w:proofErr w:type="spellEnd"/>
      <w:r w:rsidR="002B4CD8">
        <w:rPr>
          <w:rFonts w:eastAsia="Times New Roman"/>
        </w:rPr>
        <w:t xml:space="preserve"> etc.) on heterogeneous hardware (64-bi</w:t>
      </w:r>
      <w:r w:rsidR="00DA4D56">
        <w:rPr>
          <w:rFonts w:eastAsia="Times New Roman"/>
        </w:rPr>
        <w:t xml:space="preserve">t ARM, Open Power, GPUs, </w:t>
      </w:r>
      <w:proofErr w:type="gramStart"/>
      <w:r w:rsidR="00DA4D56">
        <w:rPr>
          <w:rFonts w:eastAsia="Times New Roman"/>
        </w:rPr>
        <w:t>Xeon</w:t>
      </w:r>
      <w:proofErr w:type="gramEnd"/>
      <w:r w:rsidR="00DA4D56">
        <w:rPr>
          <w:rFonts w:eastAsia="Times New Roman"/>
        </w:rPr>
        <w:t xml:space="preserve">) </w:t>
      </w:r>
      <w:r w:rsidR="002B4CD8">
        <w:rPr>
          <w:rFonts w:eastAsia="Times New Roman"/>
        </w:rPr>
        <w:t>to build production ready, next generation big data infrastructure. The open source community we are developing is specifically interested in enterprise use cases and work-loads.</w:t>
      </w:r>
    </w:p>
    <w:p w:rsidR="00EC5299" w:rsidRDefault="00EC5299" w:rsidP="00E32EA8">
      <w:pPr>
        <w:pStyle w:val="PlainText"/>
        <w:rPr>
          <w:rFonts w:ascii="Courier New" w:hAnsi="Courier New" w:cs="Courier New"/>
        </w:rPr>
      </w:pPr>
    </w:p>
    <w:p w:rsidR="00451139" w:rsidRDefault="00451139" w:rsidP="00E32EA8">
      <w:pPr>
        <w:pStyle w:val="PlainText"/>
        <w:rPr>
          <w:rFonts w:ascii="Courier New" w:hAnsi="Courier New" w:cs="Courier New"/>
        </w:rPr>
      </w:pPr>
    </w:p>
    <w:p w:rsidR="00451139" w:rsidRDefault="004C5FAE" w:rsidP="00451139">
      <w:pPr>
        <w:pStyle w:val="PlainText"/>
        <w:rPr>
          <w:rFonts w:ascii="Courier New" w:hAnsi="Courier New" w:cs="Courier New"/>
          <w:b/>
          <w:sz w:val="24"/>
        </w:rPr>
      </w:pPr>
      <w:r>
        <w:rPr>
          <w:rFonts w:ascii="Courier New" w:hAnsi="Courier New" w:cs="Courier New"/>
          <w:b/>
          <w:sz w:val="24"/>
        </w:rPr>
        <w:t>Required</w:t>
      </w:r>
      <w:r w:rsidR="009665AD">
        <w:rPr>
          <w:rFonts w:ascii="Courier New" w:hAnsi="Courier New" w:cs="Courier New"/>
          <w:b/>
          <w:sz w:val="24"/>
        </w:rPr>
        <w:t xml:space="preserve"> Skills</w:t>
      </w:r>
      <w:r w:rsidR="00451139" w:rsidRPr="00061B23">
        <w:rPr>
          <w:rFonts w:ascii="Courier New" w:hAnsi="Courier New" w:cs="Courier New"/>
          <w:b/>
          <w:sz w:val="24"/>
        </w:rPr>
        <w:t>:</w:t>
      </w:r>
    </w:p>
    <w:p w:rsidR="00875A18" w:rsidRDefault="004922CA" w:rsidP="00875A1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Solid understanding</w:t>
      </w:r>
      <w:r w:rsidR="00875A18" w:rsidRPr="004C5FAE">
        <w:rPr>
          <w:rFonts w:ascii="Courier New" w:hAnsi="Courier New" w:cs="Courier New"/>
        </w:rPr>
        <w:t xml:space="preserve"> of </w:t>
      </w:r>
      <w:r>
        <w:rPr>
          <w:rFonts w:ascii="Courier New" w:hAnsi="Courier New" w:cs="Courier New"/>
        </w:rPr>
        <w:t>Spark</w:t>
      </w:r>
      <w:r w:rsidR="001D605D">
        <w:rPr>
          <w:rFonts w:ascii="Courier New" w:hAnsi="Courier New" w:cs="Courier New"/>
        </w:rPr>
        <w:t>, Zookeeper, Hadoop</w:t>
      </w:r>
      <w:r w:rsidR="00875A18">
        <w:rPr>
          <w:rFonts w:ascii="Courier New" w:hAnsi="Courier New" w:cs="Courier New"/>
        </w:rPr>
        <w:t xml:space="preserve"> required</w:t>
      </w:r>
      <w:r>
        <w:rPr>
          <w:rFonts w:ascii="Courier New" w:hAnsi="Courier New" w:cs="Courier New"/>
        </w:rPr>
        <w:t>;</w:t>
      </w:r>
    </w:p>
    <w:p w:rsidR="001D605D" w:rsidRPr="004C5FAE" w:rsidRDefault="001D605D" w:rsidP="00875A1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At least proficient in one of the following system</w:t>
      </w:r>
      <w:r w:rsidR="00F07E20">
        <w:rPr>
          <w:rFonts w:ascii="Courier New" w:hAnsi="Courier New" w:cs="Courier New"/>
        </w:rPr>
        <w:t>-admin</w:t>
      </w:r>
      <w:r>
        <w:rPr>
          <w:rFonts w:ascii="Courier New" w:hAnsi="Courier New" w:cs="Courier New"/>
        </w:rPr>
        <w:t xml:space="preserve"> language</w:t>
      </w:r>
      <w:r w:rsidR="00F07E20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 xml:space="preserve">: Ruby, Python or </w:t>
      </w:r>
      <w:proofErr w:type="spellStart"/>
      <w:r>
        <w:rPr>
          <w:rFonts w:ascii="Courier New" w:hAnsi="Courier New" w:cs="Courier New"/>
        </w:rPr>
        <w:t>Golang</w:t>
      </w:r>
      <w:proofErr w:type="spellEnd"/>
    </w:p>
    <w:p w:rsidR="004922CA" w:rsidRDefault="00074CC4" w:rsidP="00875A1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Hands-on experience on</w:t>
      </w:r>
      <w:r w:rsidR="004922CA">
        <w:rPr>
          <w:rFonts w:ascii="Courier New" w:hAnsi="Courier New" w:cs="Courier New"/>
        </w:rPr>
        <w:t xml:space="preserve"> system administration</w:t>
      </w:r>
      <w:r>
        <w:rPr>
          <w:rFonts w:ascii="Courier New" w:hAnsi="Courier New" w:cs="Courier New"/>
        </w:rPr>
        <w:t xml:space="preserve"> toolset</w:t>
      </w:r>
      <w:r w:rsidR="004922CA">
        <w:rPr>
          <w:rFonts w:ascii="Courier New" w:hAnsi="Courier New" w:cs="Courier New"/>
        </w:rPr>
        <w:t>, e.g.,</w:t>
      </w:r>
    </w:p>
    <w:p w:rsidR="00875A18" w:rsidRDefault="004922CA" w:rsidP="004922CA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 can play with yum or apt-get with your own box;</w:t>
      </w:r>
    </w:p>
    <w:p w:rsidR="004922CA" w:rsidRDefault="004922CA" w:rsidP="004922CA">
      <w:pPr>
        <w:pStyle w:val="PlainText"/>
        <w:numPr>
          <w:ilvl w:val="1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you know how </w:t>
      </w:r>
      <w:r w:rsidRPr="004922CA">
        <w:rPr>
          <w:rFonts w:ascii="Courier New" w:hAnsi="Courier New" w:cs="Courier New"/>
          <w:bCs/>
          <w:color w:val="333333"/>
          <w:shd w:val="clear" w:color="auto" w:fill="FFFFFF"/>
        </w:rPr>
        <w:t>/</w:t>
      </w:r>
      <w:proofErr w:type="spellStart"/>
      <w:r w:rsidRPr="004922CA">
        <w:rPr>
          <w:rFonts w:ascii="Courier New" w:hAnsi="Courier New" w:cs="Courier New"/>
          <w:bCs/>
          <w:color w:val="333333"/>
          <w:shd w:val="clear" w:color="auto" w:fill="FFFFFF"/>
        </w:rPr>
        <w:t>etc</w:t>
      </w:r>
      <w:proofErr w:type="spellEnd"/>
      <w:r w:rsidRPr="004922CA">
        <w:rPr>
          <w:rFonts w:ascii="Courier New" w:hAnsi="Courier New" w:cs="Courier New"/>
          <w:bCs/>
          <w:color w:val="333333"/>
          <w:shd w:val="clear" w:color="auto" w:fill="FFFFFF"/>
        </w:rPr>
        <w:t>/</w:t>
      </w:r>
      <w:proofErr w:type="spellStart"/>
      <w:r w:rsidRPr="004922CA">
        <w:rPr>
          <w:rFonts w:ascii="Courier New" w:hAnsi="Courier New" w:cs="Courier New"/>
          <w:bCs/>
          <w:color w:val="333333"/>
          <w:shd w:val="clear" w:color="auto" w:fill="FFFFFF"/>
        </w:rPr>
        <w:t>yum.repos.d</w:t>
      </w:r>
      <w:proofErr w:type="spellEnd"/>
      <w:r w:rsidRPr="004922CA">
        <w:rPr>
          <w:rFonts w:ascii="Courier New" w:hAnsi="Courier New" w:cs="Courier New"/>
          <w:bCs/>
          <w:color w:val="333333"/>
          <w:shd w:val="clear" w:color="auto" w:fill="FFFFFF"/>
        </w:rPr>
        <w:t>/ works</w:t>
      </w:r>
      <w:r>
        <w:rPr>
          <w:rFonts w:ascii="Courier New" w:hAnsi="Courier New" w:cs="Courier New"/>
          <w:bCs/>
          <w:color w:val="333333"/>
          <w:shd w:val="clear" w:color="auto" w:fill="FFFFFF"/>
        </w:rPr>
        <w:t>;</w:t>
      </w:r>
    </w:p>
    <w:p w:rsidR="00875A18" w:rsidRDefault="004922CA" w:rsidP="00875A18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Deep understanding toward JVM performance tuning is a big plus</w:t>
      </w:r>
    </w:p>
    <w:p w:rsidR="004C5FAE" w:rsidRDefault="001D605D" w:rsidP="009665AD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Hands-on experience on compiler </w:t>
      </w:r>
      <w:proofErr w:type="spellStart"/>
      <w:r>
        <w:rPr>
          <w:rFonts w:ascii="Courier New" w:hAnsi="Courier New" w:cs="Courier New"/>
        </w:rPr>
        <w:t>toolchains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Docker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toolchains</w:t>
      </w:r>
      <w:proofErr w:type="spellEnd"/>
      <w:r>
        <w:rPr>
          <w:rFonts w:ascii="Courier New" w:hAnsi="Courier New" w:cs="Courier New"/>
        </w:rPr>
        <w:t xml:space="preserve"> is a big plus</w:t>
      </w:r>
    </w:p>
    <w:p w:rsidR="00451139" w:rsidRPr="00451139" w:rsidRDefault="00451139" w:rsidP="00451139">
      <w:pPr>
        <w:pStyle w:val="PlainText"/>
        <w:rPr>
          <w:rFonts w:ascii="Courier New" w:hAnsi="Courier New" w:cs="Courier New"/>
        </w:rPr>
      </w:pPr>
    </w:p>
    <w:p w:rsidR="00451139" w:rsidRPr="00061B23" w:rsidRDefault="00451139" w:rsidP="00451139">
      <w:pPr>
        <w:pStyle w:val="PlainText"/>
        <w:rPr>
          <w:rFonts w:ascii="Courier New" w:hAnsi="Courier New" w:cs="Courier New"/>
          <w:b/>
          <w:sz w:val="24"/>
        </w:rPr>
      </w:pPr>
    </w:p>
    <w:p w:rsidR="006A4D33" w:rsidRPr="00243D80" w:rsidRDefault="006A4D33" w:rsidP="00E32EA8">
      <w:pPr>
        <w:pStyle w:val="PlainText"/>
        <w:rPr>
          <w:rFonts w:ascii="Courier New" w:hAnsi="Courier New" w:cs="Courier New"/>
        </w:rPr>
      </w:pPr>
    </w:p>
    <w:p w:rsidR="00243D80" w:rsidRPr="00243D80" w:rsidRDefault="00243D80" w:rsidP="00E32EA8">
      <w:pPr>
        <w:pStyle w:val="PlainText"/>
        <w:rPr>
          <w:rFonts w:ascii="Courier New" w:hAnsi="Courier New" w:cs="Courier New"/>
        </w:rPr>
      </w:pPr>
    </w:p>
    <w:p w:rsidR="00243D80" w:rsidRPr="00243D80" w:rsidRDefault="00243D80" w:rsidP="00E32EA8">
      <w:pPr>
        <w:pStyle w:val="PlainText"/>
        <w:rPr>
          <w:rFonts w:ascii="Courier New" w:hAnsi="Courier New" w:cs="Courier New"/>
        </w:rPr>
      </w:pPr>
    </w:p>
    <w:p w:rsidR="00243D80" w:rsidRDefault="001D605D" w:rsidP="00E32EA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  <w:sz w:val="24"/>
        </w:rPr>
        <w:t>What we can provide</w:t>
      </w:r>
      <w:r w:rsidR="00243D80" w:rsidRPr="00061B23">
        <w:rPr>
          <w:rFonts w:ascii="Courier New" w:hAnsi="Courier New" w:cs="Courier New"/>
          <w:b/>
          <w:sz w:val="24"/>
        </w:rPr>
        <w:t>:</w:t>
      </w:r>
      <w:r w:rsidR="00243D80" w:rsidRPr="00061B23">
        <w:rPr>
          <w:rFonts w:ascii="Courier New" w:hAnsi="Courier New" w:cs="Courier New"/>
          <w:sz w:val="24"/>
        </w:rPr>
        <w:t xml:space="preserve"> </w:t>
      </w:r>
      <w:r>
        <w:rPr>
          <w:rFonts w:ascii="Courier New" w:hAnsi="Courier New" w:cs="Courier New"/>
        </w:rPr>
        <w:t xml:space="preserve">Our work is </w:t>
      </w:r>
      <w:r w:rsidR="00515E6B">
        <w:rPr>
          <w:rFonts w:ascii="Courier New" w:hAnsi="Courier New" w:cs="Courier New"/>
        </w:rPr>
        <w:t xml:space="preserve">a </w:t>
      </w:r>
      <w:r>
        <w:rPr>
          <w:rFonts w:ascii="Courier New" w:hAnsi="Courier New" w:cs="Courier New"/>
        </w:rPr>
        <w:t xml:space="preserve">platform for you to get exposure to stellar engineers from companies like </w:t>
      </w:r>
      <w:proofErr w:type="spellStart"/>
      <w:r>
        <w:rPr>
          <w:rFonts w:ascii="Courier New" w:hAnsi="Courier New" w:cs="Courier New"/>
        </w:rPr>
        <w:t>Databricks</w:t>
      </w:r>
      <w:proofErr w:type="spellEnd"/>
      <w:r>
        <w:rPr>
          <w:rFonts w:ascii="Courier New" w:hAnsi="Courier New" w:cs="Courier New"/>
        </w:rPr>
        <w:t xml:space="preserve">, Dockers, </w:t>
      </w:r>
      <w:proofErr w:type="spellStart"/>
      <w:proofErr w:type="gramStart"/>
      <w:r>
        <w:rPr>
          <w:rFonts w:ascii="Courier New" w:hAnsi="Courier New" w:cs="Courier New"/>
        </w:rPr>
        <w:t>CoreOS</w:t>
      </w:r>
      <w:proofErr w:type="spellEnd"/>
      <w:proofErr w:type="gramEnd"/>
      <w:r>
        <w:rPr>
          <w:rFonts w:ascii="Courier New" w:hAnsi="Courier New" w:cs="Courier New"/>
        </w:rPr>
        <w:t xml:space="preserve">. And if you are a self-motivated eager-to-learn person, this may be one of the best </w:t>
      </w:r>
      <w:r w:rsidR="00515E6B">
        <w:rPr>
          <w:rFonts w:ascii="Courier New" w:hAnsi="Courier New" w:cs="Courier New"/>
        </w:rPr>
        <w:t>platforms</w:t>
      </w:r>
      <w:r>
        <w:rPr>
          <w:rFonts w:ascii="Courier New" w:hAnsi="Courier New" w:cs="Courier New"/>
        </w:rPr>
        <w:t xml:space="preserve"> for you to spend your summer time.</w:t>
      </w:r>
    </w:p>
    <w:p w:rsidR="001D605D" w:rsidRDefault="001D605D" w:rsidP="00E32EA8">
      <w:pPr>
        <w:pStyle w:val="PlainText"/>
        <w:rPr>
          <w:rFonts w:ascii="Courier New" w:hAnsi="Courier New" w:cs="Courier New"/>
        </w:rPr>
      </w:pPr>
    </w:p>
    <w:p w:rsidR="001D605D" w:rsidRDefault="001D605D" w:rsidP="00E32EA8">
      <w:pPr>
        <w:pStyle w:val="PlainText"/>
        <w:rPr>
          <w:rFonts w:ascii="Courier New" w:hAnsi="Courier New" w:cs="Courier New"/>
        </w:rPr>
      </w:pPr>
      <w:r w:rsidRPr="001D605D">
        <w:rPr>
          <w:rFonts w:ascii="Courier New" w:hAnsi="Courier New" w:cs="Courier New"/>
          <w:b/>
          <w:sz w:val="24"/>
          <w:szCs w:val="24"/>
        </w:rPr>
        <w:t>Contact</w:t>
      </w:r>
      <w:r>
        <w:rPr>
          <w:rFonts w:ascii="Courier New" w:hAnsi="Courier New" w:cs="Courier New"/>
        </w:rPr>
        <w:t>: This is a Huawei/</w:t>
      </w:r>
      <w:proofErr w:type="spellStart"/>
      <w:r>
        <w:rPr>
          <w:rFonts w:ascii="Courier New" w:hAnsi="Courier New" w:cs="Courier New"/>
        </w:rPr>
        <w:t>OpenChai</w:t>
      </w:r>
      <w:proofErr w:type="spellEnd"/>
      <w:r>
        <w:rPr>
          <w:rFonts w:ascii="Courier New" w:hAnsi="Courier New" w:cs="Courier New"/>
        </w:rPr>
        <w:t xml:space="preserve"> co-hosted internship position. Please send your resume to </w:t>
      </w:r>
      <w:hyperlink r:id="rId7" w:history="1">
        <w:r w:rsidRPr="00CD5338">
          <w:rPr>
            <w:rStyle w:val="Hyperlink"/>
            <w:rFonts w:ascii="Courier New" w:hAnsi="Courier New" w:cs="Courier New"/>
          </w:rPr>
          <w:t>shuo.yang@huawei.com</w:t>
        </w:r>
      </w:hyperlink>
      <w:r>
        <w:rPr>
          <w:rFonts w:ascii="Courier New" w:hAnsi="Courier New" w:cs="Courier New"/>
        </w:rPr>
        <w:t xml:space="preserve"> with the title of applying </w:t>
      </w:r>
      <w:proofErr w:type="spellStart"/>
      <w:r>
        <w:rPr>
          <w:rFonts w:ascii="Courier New" w:hAnsi="Courier New" w:cs="Courier New"/>
        </w:rPr>
        <w:t>OpenChai</w:t>
      </w:r>
      <w:proofErr w:type="spellEnd"/>
      <w:r>
        <w:rPr>
          <w:rFonts w:ascii="Courier New" w:hAnsi="Courier New" w:cs="Courier New"/>
        </w:rPr>
        <w:t xml:space="preserve"> internship.</w:t>
      </w:r>
    </w:p>
    <w:p w:rsidR="001D605D" w:rsidRDefault="001D605D" w:rsidP="00E32EA8">
      <w:pPr>
        <w:pStyle w:val="PlainText"/>
        <w:rPr>
          <w:rFonts w:ascii="Courier New" w:hAnsi="Courier New" w:cs="Courier New"/>
        </w:rPr>
      </w:pPr>
    </w:p>
    <w:p w:rsidR="001D605D" w:rsidRDefault="001D605D" w:rsidP="00E32EA8">
      <w:pPr>
        <w:pStyle w:val="PlainText"/>
        <w:rPr>
          <w:rFonts w:ascii="Courier New" w:hAnsi="Courier New" w:cs="Courier New"/>
        </w:rPr>
      </w:pPr>
    </w:p>
    <w:p w:rsidR="00061B23" w:rsidRPr="00243D80" w:rsidRDefault="00061B23" w:rsidP="00E32EA8">
      <w:pPr>
        <w:pStyle w:val="PlainText"/>
        <w:rPr>
          <w:rFonts w:ascii="Courier New" w:hAnsi="Courier New" w:cs="Courier New"/>
        </w:rPr>
      </w:pPr>
    </w:p>
    <w:p w:rsidR="00243D80" w:rsidRDefault="00243D80" w:rsidP="00E32EA8">
      <w:pPr>
        <w:pStyle w:val="PlainText"/>
        <w:rPr>
          <w:rFonts w:ascii="Courier New" w:hAnsi="Courier New" w:cs="Courier New"/>
        </w:rPr>
      </w:pPr>
    </w:p>
    <w:sectPr w:rsidR="00243D80" w:rsidSect="00F74F8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8360B5"/>
    <w:multiLevelType w:val="hybridMultilevel"/>
    <w:tmpl w:val="B3C6299A"/>
    <w:lvl w:ilvl="0" w:tplc="57527018">
      <w:numFmt w:val="bullet"/>
      <w:lvlText w:val="-"/>
      <w:lvlJc w:val="left"/>
      <w:pPr>
        <w:ind w:left="1080" w:hanging="360"/>
      </w:pPr>
      <w:rPr>
        <w:rFonts w:ascii="Courier New" w:eastAsia="SimSun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493"/>
    <w:rsid w:val="00005554"/>
    <w:rsid w:val="000056B4"/>
    <w:rsid w:val="00016003"/>
    <w:rsid w:val="000305F9"/>
    <w:rsid w:val="0004095D"/>
    <w:rsid w:val="00042D63"/>
    <w:rsid w:val="00061B23"/>
    <w:rsid w:val="00063291"/>
    <w:rsid w:val="0006720D"/>
    <w:rsid w:val="00074CC4"/>
    <w:rsid w:val="00081BE9"/>
    <w:rsid w:val="00083DF1"/>
    <w:rsid w:val="000A592E"/>
    <w:rsid w:val="0011017F"/>
    <w:rsid w:val="001206E5"/>
    <w:rsid w:val="00127046"/>
    <w:rsid w:val="0015604D"/>
    <w:rsid w:val="00162DE8"/>
    <w:rsid w:val="0016372D"/>
    <w:rsid w:val="001A329B"/>
    <w:rsid w:val="001D605D"/>
    <w:rsid w:val="00200B93"/>
    <w:rsid w:val="00236F88"/>
    <w:rsid w:val="00243D80"/>
    <w:rsid w:val="00280DC4"/>
    <w:rsid w:val="002863A8"/>
    <w:rsid w:val="002A749C"/>
    <w:rsid w:val="002B4CD8"/>
    <w:rsid w:val="002E554C"/>
    <w:rsid w:val="002E5755"/>
    <w:rsid w:val="00310821"/>
    <w:rsid w:val="00321A92"/>
    <w:rsid w:val="00365E1E"/>
    <w:rsid w:val="0037611D"/>
    <w:rsid w:val="003947C6"/>
    <w:rsid w:val="003C0C6A"/>
    <w:rsid w:val="003D5BB5"/>
    <w:rsid w:val="003E38AD"/>
    <w:rsid w:val="003E75FA"/>
    <w:rsid w:val="004024E9"/>
    <w:rsid w:val="004026F0"/>
    <w:rsid w:val="0041386E"/>
    <w:rsid w:val="00413FA8"/>
    <w:rsid w:val="004158B5"/>
    <w:rsid w:val="004236AF"/>
    <w:rsid w:val="00423E4F"/>
    <w:rsid w:val="00451139"/>
    <w:rsid w:val="00451C8C"/>
    <w:rsid w:val="00453DC6"/>
    <w:rsid w:val="00471C42"/>
    <w:rsid w:val="00490024"/>
    <w:rsid w:val="004922CA"/>
    <w:rsid w:val="00494D82"/>
    <w:rsid w:val="004C5FAE"/>
    <w:rsid w:val="004D2A28"/>
    <w:rsid w:val="00515E6B"/>
    <w:rsid w:val="005263E4"/>
    <w:rsid w:val="00535209"/>
    <w:rsid w:val="00543F0A"/>
    <w:rsid w:val="0055433D"/>
    <w:rsid w:val="00563A01"/>
    <w:rsid w:val="00595B89"/>
    <w:rsid w:val="005A1D5F"/>
    <w:rsid w:val="005B315E"/>
    <w:rsid w:val="005D55A8"/>
    <w:rsid w:val="005F7244"/>
    <w:rsid w:val="006136A0"/>
    <w:rsid w:val="00614088"/>
    <w:rsid w:val="0061687C"/>
    <w:rsid w:val="006229CD"/>
    <w:rsid w:val="006414B3"/>
    <w:rsid w:val="006638AD"/>
    <w:rsid w:val="00687BE4"/>
    <w:rsid w:val="00692C2F"/>
    <w:rsid w:val="006A4D33"/>
    <w:rsid w:val="006E4DE3"/>
    <w:rsid w:val="007051F9"/>
    <w:rsid w:val="0072233B"/>
    <w:rsid w:val="00737D3F"/>
    <w:rsid w:val="007467EA"/>
    <w:rsid w:val="007531E4"/>
    <w:rsid w:val="007A3791"/>
    <w:rsid w:val="007C6C00"/>
    <w:rsid w:val="007E2493"/>
    <w:rsid w:val="007E3201"/>
    <w:rsid w:val="008546A8"/>
    <w:rsid w:val="00871E3E"/>
    <w:rsid w:val="00875A18"/>
    <w:rsid w:val="008954ED"/>
    <w:rsid w:val="00896285"/>
    <w:rsid w:val="008C2DBB"/>
    <w:rsid w:val="008C7ED8"/>
    <w:rsid w:val="008E5815"/>
    <w:rsid w:val="008F24F4"/>
    <w:rsid w:val="009101A3"/>
    <w:rsid w:val="00940F60"/>
    <w:rsid w:val="009665AD"/>
    <w:rsid w:val="00966736"/>
    <w:rsid w:val="009C0EDA"/>
    <w:rsid w:val="009E73EE"/>
    <w:rsid w:val="00A264FF"/>
    <w:rsid w:val="00A33DAA"/>
    <w:rsid w:val="00A422A2"/>
    <w:rsid w:val="00A42934"/>
    <w:rsid w:val="00A60B61"/>
    <w:rsid w:val="00A8289B"/>
    <w:rsid w:val="00AC328F"/>
    <w:rsid w:val="00AC58A0"/>
    <w:rsid w:val="00AE4259"/>
    <w:rsid w:val="00AE60F9"/>
    <w:rsid w:val="00AF49C3"/>
    <w:rsid w:val="00B2770F"/>
    <w:rsid w:val="00B351C0"/>
    <w:rsid w:val="00B37001"/>
    <w:rsid w:val="00BB48D1"/>
    <w:rsid w:val="00BB6DFD"/>
    <w:rsid w:val="00BB7394"/>
    <w:rsid w:val="00BF0F2D"/>
    <w:rsid w:val="00C75319"/>
    <w:rsid w:val="00C95803"/>
    <w:rsid w:val="00CC22BA"/>
    <w:rsid w:val="00D107C2"/>
    <w:rsid w:val="00D14165"/>
    <w:rsid w:val="00D156CA"/>
    <w:rsid w:val="00D33651"/>
    <w:rsid w:val="00D35334"/>
    <w:rsid w:val="00D54BDB"/>
    <w:rsid w:val="00DA4D56"/>
    <w:rsid w:val="00DC6406"/>
    <w:rsid w:val="00DD4D1D"/>
    <w:rsid w:val="00DE2AB2"/>
    <w:rsid w:val="00DF6D4A"/>
    <w:rsid w:val="00E03247"/>
    <w:rsid w:val="00E225F0"/>
    <w:rsid w:val="00E32EA8"/>
    <w:rsid w:val="00E33E5F"/>
    <w:rsid w:val="00E41434"/>
    <w:rsid w:val="00E662B1"/>
    <w:rsid w:val="00E70B9D"/>
    <w:rsid w:val="00E91FEC"/>
    <w:rsid w:val="00EB0546"/>
    <w:rsid w:val="00EB7A8A"/>
    <w:rsid w:val="00EC5299"/>
    <w:rsid w:val="00EF4C44"/>
    <w:rsid w:val="00F07E20"/>
    <w:rsid w:val="00F40BD2"/>
    <w:rsid w:val="00F527A2"/>
    <w:rsid w:val="00F57030"/>
    <w:rsid w:val="00F74F8B"/>
    <w:rsid w:val="00F75308"/>
    <w:rsid w:val="00F77613"/>
    <w:rsid w:val="00FA3F8F"/>
    <w:rsid w:val="00FF4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49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A5C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5C3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61B23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249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A5C30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A5C30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061B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huo.yang@huawei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openchai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66AA0DC5</Template>
  <TotalTime>0</TotalTime>
  <Pages>1</Pages>
  <Words>228</Words>
  <Characters>1306</Characters>
  <Application>Microsoft Office Word</Application>
  <DocSecurity>4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Huawei Technologies Co.,Ltd.</Company>
  <LinksUpToDate>false</LinksUpToDate>
  <CharactersWithSpaces>1531</CharactersWithSpaces>
  <SharedDoc>false</SharedDoc>
  <HLinks>
    <vt:vector size="6" baseType="variant">
      <vt:variant>
        <vt:i4>2818092</vt:i4>
      </vt:variant>
      <vt:variant>
        <vt:i4>0</vt:i4>
      </vt:variant>
      <vt:variant>
        <vt:i4>0</vt:i4>
      </vt:variant>
      <vt:variant>
        <vt:i4>5</vt:i4>
      </vt:variant>
      <vt:variant>
        <vt:lpwstr>http://www.fastcompany.com/mic/2010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y00901722</dc:creator>
  <cp:lastModifiedBy>Matt Golden</cp:lastModifiedBy>
  <cp:revision>2</cp:revision>
  <dcterms:created xsi:type="dcterms:W3CDTF">2015-04-17T13:16:00Z</dcterms:created>
  <dcterms:modified xsi:type="dcterms:W3CDTF">2015-04-17T13:16:00Z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flag">
    <vt:lpwstr>1372116687</vt:lpwstr>
  </property>
  <property fmtid="{D5CDD505-2E9C-101B-9397-08002B2CF9AE}" pid="3" name="_ms_pID_725343">
    <vt:lpwstr>(2)MjGvsUCVXxkqxyG77QGnLbeyDzX2pJczM7jKbMREVER8zY8pOy8JRrnIfO5Lk+iQOiQVr9CrCokpTXjrkZ+2Gn78hAREcMsm1IrrjcKn8XNFFFmT6cINsfHMMcxdGvvPySqUBgzrbwTxF6r3ZZtRyyT8DL4gegQVnXqysFZ/7JCdEEL2JpharAMN63a+/S6j0GfEM3o+kNVdBj+4m0v+tqcX/hQlNj5okdxi+hyxRpnCx/TQ</vt:lpwstr>
  </property>
  <property fmtid="{D5CDD505-2E9C-101B-9397-08002B2CF9AE}" pid="4" name="_ms_pID_7253431">
    <vt:lpwstr>QxrgIvq0fKnrbB71</vt:lpwstr>
  </property>
  <property fmtid="{D5CDD505-2E9C-101B-9397-08002B2CF9AE}" pid="5" name="_new_ms_pID_72543">
    <vt:lpwstr>(3)3kbr6hpy9zbKm0KvPeyRkcTOWdux1iBlNn17irWNVkn9Tea9aKlCAe+wElMtx8eCDj7RnOon_x000d_
tDRzaTEeEyIiBkkcb9iGtClZHSRWbKyfttmKLp1pAb1VFolXEn8PkLUJ5ah8zPg9RWFSi+OW_x000d_
VIfM8kyVhCVW84ev62L4xdOoPgQeEwNTtd8rOQmmTfJLj7DArvbOZPwcPliYlcyjPtfwIOgy_x000d_
fwup9URHwp55pYICIL</vt:lpwstr>
  </property>
  <property fmtid="{D5CDD505-2E9C-101B-9397-08002B2CF9AE}" pid="6" name="_new_ms_pID_725431">
    <vt:lpwstr>02mi6J26HppYKmbX5nHUmgqu4+mUREsww4jl8uKIGVRQLnNOsv1l5r_x000d_
R2cviJbCZqeUV8c6yPoYsty0FnlzMRuDzrcTYYubxmh89HrlrCYW5H/T7NGEMsKh/TJwviU/_x000d_
qk+qdz3HjP0M3HFLIwqjyVwQIQXou8Tg8p9OD9huDHvXes7oa9ZSMGIMqrgFKEPDgcHzzOkN_x000d_
ms0TjH7XU3alp3TFluZpnqxaavn/qLWJ1WMS</vt:lpwstr>
  </property>
  <property fmtid="{D5CDD505-2E9C-101B-9397-08002B2CF9AE}" pid="7" name="_new_ms_pID_725432">
    <vt:lpwstr>R15uBG8tU4anmvfVHZs4P6EJmtV14gbKwhkA_x000d_
i1oU0OFL5reXLO3pXDotT2moT9BiZpOTCsHellGuoL1ELFCvdQ5Ys1nVM8QtiulnyCiLIzXs_x000d_
</vt:lpwstr>
  </property>
</Properties>
</file>